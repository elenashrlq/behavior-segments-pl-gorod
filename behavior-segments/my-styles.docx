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B0" w:rsidRPr="001B0114" w:rsidRDefault="00885E22">
      <w:pPr>
        <w:pStyle w:val="a5"/>
        <w:rPr>
          <w:lang w:val="ru-RU"/>
        </w:rPr>
      </w:pPr>
      <w:r w:rsidRPr="001B0114">
        <w:rPr>
          <w:lang w:val="ru-RU"/>
        </w:rPr>
        <w:t>Сегменты пользователей по посещаемости</w:t>
      </w:r>
    </w:p>
    <w:p w:rsidR="00D756B0" w:rsidRPr="001B0114" w:rsidRDefault="00885E22">
      <w:pPr>
        <w:pStyle w:val="a7"/>
        <w:rPr>
          <w:lang w:val="ru-RU"/>
        </w:rPr>
      </w:pPr>
      <w:r w:rsidRPr="001B0114">
        <w:rPr>
          <w:i/>
          <w:lang w:val="ru-RU"/>
        </w:rPr>
        <w:t>Период: 4авг. – 3сен.</w:t>
      </w:r>
      <w:r w:rsidRPr="001B0114">
        <w:rPr>
          <w:lang w:val="ru-RU"/>
        </w:rPr>
        <w:t>.</w:t>
      </w:r>
    </w:p>
    <w:p w:rsidR="00D756B0" w:rsidRPr="001B0114" w:rsidRDefault="00885E22">
      <w:pPr>
        <w:pStyle w:val="FirstParagraph"/>
        <w:rPr>
          <w:lang w:val="ru-RU"/>
        </w:rPr>
      </w:pPr>
      <w:r w:rsidRPr="001B0114">
        <w:rPr>
          <w:i/>
          <w:lang w:val="ru-RU"/>
        </w:rPr>
        <w:t xml:space="preserve">Исключены пользователи, замеченные во фроде и посещения с </w:t>
      </w:r>
      <w:r>
        <w:rPr>
          <w:i/>
        </w:rPr>
        <w:t>IP</w:t>
      </w:r>
      <w:r w:rsidRPr="001B0114">
        <w:rPr>
          <w:i/>
          <w:lang w:val="ru-RU"/>
        </w:rPr>
        <w:t xml:space="preserve"> адресов офиса. Транзакции учитываются только по партнерам</w:t>
      </w:r>
    </w:p>
    <w:p w:rsidR="00D756B0" w:rsidRPr="001B0114" w:rsidRDefault="00885E22">
      <w:pPr>
        <w:pStyle w:val="2"/>
        <w:rPr>
          <w:lang w:val="ru-RU"/>
        </w:rPr>
      </w:pPr>
      <w:bookmarkStart w:id="0" w:name="-"/>
      <w:bookmarkEnd w:id="0"/>
      <w:r w:rsidRPr="001B0114">
        <w:rPr>
          <w:lang w:val="ru-RU"/>
        </w:rPr>
        <w:t>Описание сегментов</w:t>
      </w:r>
    </w:p>
    <w:p w:rsidR="00D756B0" w:rsidRPr="001B0114" w:rsidRDefault="00885E22">
      <w:pPr>
        <w:pStyle w:val="FirstParagraph"/>
        <w:rPr>
          <w:lang w:val="ru-RU"/>
        </w:rPr>
      </w:pPr>
      <w:r w:rsidRPr="001B0114">
        <w:rPr>
          <w:lang w:val="ru-RU"/>
        </w:rPr>
        <w:t>В зависимости посещаемости сайтов и приложений можно выделить 7 сегментов зарегистрированных пользователей:</w:t>
      </w:r>
    </w:p>
    <w:p w:rsidR="00D756B0" w:rsidRDefault="00885E22">
      <w:pPr>
        <w:pStyle w:val="Compact"/>
        <w:numPr>
          <w:ilvl w:val="0"/>
          <w:numId w:val="3"/>
        </w:numPr>
      </w:pPr>
      <w:r>
        <w:rPr>
          <w:b/>
        </w:rPr>
        <w:t>0 visits</w:t>
      </w:r>
      <w:r>
        <w:t xml:space="preserve"> – не было посещений;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Some</w:t>
      </w:r>
      <w:r w:rsidRPr="001B0114">
        <w:rPr>
          <w:b/>
          <w:lang w:val="ru-RU"/>
        </w:rPr>
        <w:t xml:space="preserve"> </w:t>
      </w:r>
      <w:r>
        <w:rPr>
          <w:b/>
        </w:rPr>
        <w:t>visits</w:t>
      </w:r>
      <w:r w:rsidRPr="001B0114">
        <w:rPr>
          <w:lang w:val="ru-RU"/>
        </w:rPr>
        <w:t xml:space="preserve"> – у пользователя незначительно кол-во посещений (в среднем 6 визитов на сайте и 9 визитов в МП);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App</w:t>
      </w:r>
      <w:r w:rsidRPr="001B0114">
        <w:rPr>
          <w:b/>
          <w:lang w:val="ru-RU"/>
        </w:rPr>
        <w:t>+</w:t>
      </w:r>
      <w:r w:rsidRPr="001B0114">
        <w:rPr>
          <w:lang w:val="ru-RU"/>
        </w:rPr>
        <w:t xml:space="preserve"> – пользователь посещал преимущественно приложения (в среднем – 33 визита в МП);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App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 xml:space="preserve"> – пользователь посещал преимущественно приложения (в среднем – 66 визитов МП);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Web</w:t>
      </w:r>
      <w:r w:rsidRPr="001B0114">
        <w:rPr>
          <w:b/>
          <w:lang w:val="ru-RU"/>
        </w:rPr>
        <w:t>+</w:t>
      </w:r>
      <w:r w:rsidRPr="001B0114">
        <w:rPr>
          <w:lang w:val="ru-RU"/>
        </w:rPr>
        <w:t xml:space="preserve"> – в посещениях пользователя много визитов на сайт (в среднем – 32 визита на сайте);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Web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 xml:space="preserve"> – в посещениях пользователя еще больше визитов на сайт (в среднем – 71 визит на сайте);</w:t>
      </w:r>
    </w:p>
    <w:p w:rsidR="00D756B0" w:rsidRPr="001B0114" w:rsidRDefault="00885E22"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</w:rPr>
        <w:t>Web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 xml:space="preserve"> – два пользователя с рекордными суммарными посещениями сайта и приложения (в среднем 128 визита на сайте и 132 – в МП).</w:t>
      </w:r>
    </w:p>
    <w:p w:rsidR="00D756B0" w:rsidRPr="001B0114" w:rsidRDefault="00885E22" w:rsidP="00696F24">
      <w:pPr>
        <w:pStyle w:val="5"/>
        <w:rPr>
          <w:lang w:val="ru-RU"/>
        </w:rPr>
      </w:pPr>
      <w:bookmarkStart w:id="1" w:name="резюме"/>
      <w:bookmarkStart w:id="2" w:name="_GoBack"/>
      <w:bookmarkEnd w:id="1"/>
      <w:r w:rsidRPr="001B0114">
        <w:rPr>
          <w:lang w:val="ru-RU"/>
        </w:rPr>
        <w:lastRenderedPageBreak/>
        <w:t>Резюме</w:t>
      </w:r>
    </w:p>
    <w:bookmarkEnd w:id="2"/>
    <w:p w:rsidR="00D756B0" w:rsidRPr="001B0114" w:rsidRDefault="00885E22">
      <w:pPr>
        <w:pStyle w:val="FirstParagraph"/>
        <w:rPr>
          <w:lang w:val="ru-RU"/>
        </w:rPr>
      </w:pPr>
      <w:r w:rsidRPr="001B0114">
        <w:rPr>
          <w:lang w:val="ru-RU"/>
        </w:rPr>
        <w:t>Чем больше пользователь посещает ресурсы ПЛ «Город» в интернете, тем больше вероятность совершения транзакции (и наоборот).</w:t>
      </w:r>
    </w:p>
    <w:p w:rsidR="00D756B0" w:rsidRDefault="00885E22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segments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885E22">
      <w:pPr>
        <w:pStyle w:val="3"/>
      </w:pPr>
      <w:r>
        <w:t>Комментарии к диаграмме</w:t>
      </w:r>
    </w:p>
    <w:p w:rsidR="00D756B0" w:rsidRPr="001B0114" w:rsidRDefault="00885E22">
      <w:pPr>
        <w:pStyle w:val="Compact"/>
        <w:numPr>
          <w:ilvl w:val="0"/>
          <w:numId w:val="4"/>
        </w:numPr>
        <w:rPr>
          <w:lang w:val="ru-RU"/>
        </w:rPr>
      </w:pPr>
      <w:r w:rsidRPr="001B0114">
        <w:rPr>
          <w:lang w:val="ru-RU"/>
        </w:rPr>
        <w:t>Точки на диаграмме - это пользователи.</w:t>
      </w:r>
    </w:p>
    <w:p w:rsidR="00D756B0" w:rsidRPr="001B0114" w:rsidRDefault="00885E22">
      <w:pPr>
        <w:pStyle w:val="Compact"/>
        <w:numPr>
          <w:ilvl w:val="0"/>
          <w:numId w:val="4"/>
        </w:numPr>
        <w:rPr>
          <w:lang w:val="ru-RU"/>
        </w:rPr>
      </w:pPr>
      <w:r w:rsidRPr="001B0114">
        <w:rPr>
          <w:lang w:val="ru-RU"/>
        </w:rPr>
        <w:t xml:space="preserve">Чем </w:t>
      </w:r>
      <w:r w:rsidRPr="001B0114">
        <w:rPr>
          <w:b/>
          <w:lang w:val="ru-RU"/>
        </w:rPr>
        <w:t>правее</w:t>
      </w:r>
      <w:r w:rsidRPr="001B0114">
        <w:rPr>
          <w:lang w:val="ru-RU"/>
        </w:rPr>
        <w:t xml:space="preserve"> они расположены, тем больше посещений сайта у этих пользователей.</w:t>
      </w:r>
    </w:p>
    <w:p w:rsidR="00D756B0" w:rsidRPr="001B0114" w:rsidRDefault="00885E22">
      <w:pPr>
        <w:pStyle w:val="Compact"/>
        <w:numPr>
          <w:ilvl w:val="0"/>
          <w:numId w:val="4"/>
        </w:numPr>
        <w:rPr>
          <w:lang w:val="ru-RU"/>
        </w:rPr>
      </w:pPr>
      <w:r w:rsidRPr="001B0114">
        <w:rPr>
          <w:lang w:val="ru-RU"/>
        </w:rPr>
        <w:t xml:space="preserve">Чем </w:t>
      </w:r>
      <w:r w:rsidRPr="001B0114">
        <w:rPr>
          <w:b/>
          <w:lang w:val="ru-RU"/>
        </w:rPr>
        <w:t>выше</w:t>
      </w:r>
      <w:r w:rsidRPr="001B0114">
        <w:rPr>
          <w:lang w:val="ru-RU"/>
        </w:rPr>
        <w:t xml:space="preserve"> они расположены, тем больше посещений приложений у этих пользователей.</w:t>
      </w:r>
    </w:p>
    <w:p w:rsidR="00D756B0" w:rsidRPr="001B0114" w:rsidRDefault="00D756B0" w:rsidP="001B0114">
      <w:pPr>
        <w:pStyle w:val="5"/>
        <w:rPr>
          <w:lang w:val="ru-RU"/>
        </w:rPr>
      </w:pPr>
      <w:bookmarkStart w:id="3" w:name="section"/>
      <w:bookmarkEnd w:id="3"/>
    </w:p>
    <w:p w:rsidR="00D756B0" w:rsidRDefault="00885E22">
      <w:pPr>
        <w:pStyle w:val="2"/>
      </w:pPr>
      <w:bookmarkStart w:id="4" w:name="--"/>
      <w:bookmarkEnd w:id="4"/>
      <w:r>
        <w:t>Размер сегментов особенности</w:t>
      </w:r>
    </w:p>
    <w:p w:rsidR="00D756B0" w:rsidRDefault="00885E22">
      <w:pPr>
        <w:pStyle w:val="3"/>
      </w:pPr>
      <w:bookmarkStart w:id="5" w:name="выводы"/>
      <w:bookmarkEnd w:id="5"/>
      <w:r>
        <w:t>Выводы:</w:t>
      </w:r>
    </w:p>
    <w:p w:rsidR="00D756B0" w:rsidRPr="001B0114" w:rsidRDefault="00885E22">
      <w:pPr>
        <w:numPr>
          <w:ilvl w:val="0"/>
          <w:numId w:val="5"/>
        </w:numPr>
        <w:rPr>
          <w:lang w:val="ru-RU"/>
        </w:rPr>
      </w:pPr>
      <w:r w:rsidRPr="001B0114">
        <w:rPr>
          <w:lang w:val="ru-RU"/>
        </w:rPr>
        <w:t xml:space="preserve">Повторных посещений веб-сайта значительно меньше, чем повторных посещений приложений (298 пользователей </w:t>
      </w:r>
      <w:r>
        <w:rPr>
          <w:b/>
        </w:rPr>
        <w:t>App</w:t>
      </w:r>
      <w:r w:rsidRPr="001B0114">
        <w:rPr>
          <w:b/>
          <w:lang w:val="ru-RU"/>
        </w:rPr>
        <w:t>+</w:t>
      </w:r>
      <w:r w:rsidRPr="001B0114">
        <w:rPr>
          <w:lang w:val="ru-RU"/>
        </w:rPr>
        <w:t xml:space="preserve"> против 38 человек </w:t>
      </w:r>
      <w:r>
        <w:rPr>
          <w:b/>
        </w:rPr>
        <w:t>Web</w:t>
      </w:r>
      <w:r w:rsidRPr="001B0114">
        <w:rPr>
          <w:b/>
          <w:lang w:val="ru-RU"/>
        </w:rPr>
        <w:t>+</w:t>
      </w:r>
      <w:r w:rsidRPr="001B0114">
        <w:rPr>
          <w:lang w:val="ru-RU"/>
        </w:rPr>
        <w:t xml:space="preserve"> и 110 пользователей </w:t>
      </w:r>
      <w:r>
        <w:rPr>
          <w:b/>
        </w:rPr>
        <w:t>App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 xml:space="preserve"> против 12 – </w:t>
      </w:r>
      <w:r>
        <w:rPr>
          <w:b/>
        </w:rPr>
        <w:t>Web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>).</w:t>
      </w:r>
    </w:p>
    <w:p w:rsidR="00D756B0" w:rsidRPr="001B0114" w:rsidRDefault="00885E22">
      <w:pPr>
        <w:numPr>
          <w:ilvl w:val="0"/>
          <w:numId w:val="5"/>
        </w:numPr>
        <w:rPr>
          <w:lang w:val="ru-RU"/>
        </w:rPr>
      </w:pPr>
      <w:r w:rsidRPr="001B0114">
        <w:rPr>
          <w:lang w:val="ru-RU"/>
        </w:rPr>
        <w:t xml:space="preserve">Более 3,5 тыс. пользователей сегмента </w:t>
      </w:r>
      <w:r>
        <w:rPr>
          <w:b/>
        </w:rPr>
        <w:t>Some</w:t>
      </w:r>
      <w:r w:rsidRPr="001B0114">
        <w:rPr>
          <w:b/>
          <w:lang w:val="ru-RU"/>
        </w:rPr>
        <w:t xml:space="preserve"> </w:t>
      </w:r>
      <w:r>
        <w:rPr>
          <w:b/>
        </w:rPr>
        <w:t>visits</w:t>
      </w:r>
      <w:r w:rsidRPr="001B0114">
        <w:rPr>
          <w:lang w:val="ru-RU"/>
        </w:rPr>
        <w:t xml:space="preserve"> – те, у кого было мало посещений, и их сложно однозначно отнести к сегментам активных пользователей и выявить в их поведении отличия.</w:t>
      </w:r>
    </w:p>
    <w:p w:rsidR="00D756B0" w:rsidRPr="001B0114" w:rsidRDefault="00885E22">
      <w:pPr>
        <w:numPr>
          <w:ilvl w:val="0"/>
          <w:numId w:val="5"/>
        </w:numPr>
        <w:rPr>
          <w:lang w:val="ru-RU"/>
        </w:rPr>
      </w:pPr>
      <w:r w:rsidRPr="001B0114">
        <w:rPr>
          <w:lang w:val="ru-RU"/>
        </w:rPr>
        <w:t xml:space="preserve">В сегмент </w:t>
      </w:r>
      <w:r>
        <w:rPr>
          <w:b/>
        </w:rPr>
        <w:t>Web</w:t>
      </w:r>
      <w:r w:rsidRPr="001B0114">
        <w:rPr>
          <w:b/>
          <w:lang w:val="ru-RU"/>
        </w:rPr>
        <w:t xml:space="preserve">++ </w:t>
      </w:r>
      <w:r>
        <w:rPr>
          <w:b/>
        </w:rPr>
        <w:t>App</w:t>
      </w:r>
      <w:r w:rsidRPr="001B0114">
        <w:rPr>
          <w:b/>
          <w:lang w:val="ru-RU"/>
        </w:rPr>
        <w:t>++</w:t>
      </w:r>
      <w:r w:rsidRPr="001B0114">
        <w:rPr>
          <w:lang w:val="ru-RU"/>
        </w:rPr>
        <w:t xml:space="preserve"> попало только 2 пользователя, однако он выделен в отдельную группу из-за значительно отличающихся транзакционных показателей (так называемые «выбросы»).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segments_siz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D756B0">
      <w:bookmarkStart w:id="6" w:name="section-1"/>
      <w:bookmarkEnd w:id="6"/>
    </w:p>
    <w:p w:rsidR="00D756B0" w:rsidRDefault="00D756B0" w:rsidP="001B0114">
      <w:pPr>
        <w:pStyle w:val="5"/>
      </w:pPr>
      <w:bookmarkStart w:id="7" w:name="section-2"/>
      <w:bookmarkEnd w:id="7"/>
    </w:p>
    <w:p w:rsidR="00D756B0" w:rsidRPr="001B0114" w:rsidRDefault="00885E22">
      <w:pPr>
        <w:pStyle w:val="2"/>
        <w:rPr>
          <w:lang w:val="ru-RU"/>
        </w:rPr>
      </w:pPr>
      <w:r w:rsidRPr="001B0114">
        <w:rPr>
          <w:lang w:val="ru-RU"/>
        </w:rPr>
        <w:t>Распределение пользователей в сегментах по источнику регистрации</w:t>
      </w:r>
    </w:p>
    <w:p w:rsidR="00D756B0" w:rsidRDefault="00885E22">
      <w:pPr>
        <w:pStyle w:val="3"/>
      </w:pPr>
      <w:bookmarkStart w:id="8" w:name="-1"/>
      <w:bookmarkEnd w:id="8"/>
      <w:r>
        <w:t>Выводы</w:t>
      </w:r>
    </w:p>
    <w:p w:rsidR="00D756B0" w:rsidRPr="001B0114" w:rsidRDefault="00885E22">
      <w:pPr>
        <w:numPr>
          <w:ilvl w:val="0"/>
          <w:numId w:val="6"/>
        </w:numPr>
        <w:rPr>
          <w:lang w:val="ru-RU"/>
        </w:rPr>
      </w:pPr>
      <w:r w:rsidRPr="001B0114">
        <w:rPr>
          <w:lang w:val="ru-RU"/>
        </w:rPr>
        <w:t>Пользователи, зарегистрировавшиеся через сайт, продолжают заходить в проект как через сайт, так и через мобильное приложение;</w:t>
      </w:r>
    </w:p>
    <w:p w:rsidR="00D756B0" w:rsidRDefault="00885E22">
      <w:pPr>
        <w:numPr>
          <w:ilvl w:val="0"/>
          <w:numId w:val="6"/>
        </w:numPr>
      </w:pPr>
      <w:r w:rsidRPr="001B0114">
        <w:rPr>
          <w:lang w:val="ru-RU"/>
        </w:rPr>
        <w:t xml:space="preserve">Пользователи, зарегистрировавшиеся через приложение, преимущественно продолжают использовать приложение. </w:t>
      </w:r>
      <w:r>
        <w:t>В целом они меньше возвращаются в онлайн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type_registra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D756B0">
      <w:bookmarkStart w:id="9" w:name="section-3"/>
      <w:bookmarkEnd w:id="9"/>
    </w:p>
    <w:p w:rsidR="00D756B0" w:rsidRDefault="00D756B0" w:rsidP="001B0114">
      <w:pPr>
        <w:pStyle w:val="5"/>
      </w:pPr>
      <w:bookmarkStart w:id="10" w:name="section-4"/>
      <w:bookmarkEnd w:id="10"/>
    </w:p>
    <w:p w:rsidR="00D756B0" w:rsidRDefault="00885E22">
      <w:pPr>
        <w:pStyle w:val="2"/>
      </w:pPr>
      <w:bookmarkStart w:id="11" w:name="----"/>
      <w:bookmarkEnd w:id="11"/>
      <w:r>
        <w:t>Транзакционные показатели по сегментам пользователей</w:t>
      </w:r>
    </w:p>
    <w:p w:rsidR="00D756B0" w:rsidRPr="001B0114" w:rsidRDefault="00885E22">
      <w:pPr>
        <w:pStyle w:val="Compact"/>
        <w:numPr>
          <w:ilvl w:val="0"/>
          <w:numId w:val="7"/>
        </w:numPr>
        <w:rPr>
          <w:lang w:val="ru-RU"/>
        </w:rPr>
      </w:pPr>
      <w:r w:rsidRPr="001B0114">
        <w:rPr>
          <w:lang w:val="ru-RU"/>
        </w:rPr>
        <w:t xml:space="preserve">Наиболее заметна корреляция сегментов и </w:t>
      </w:r>
      <w:r w:rsidRPr="001B0114">
        <w:rPr>
          <w:b/>
          <w:lang w:val="ru-RU"/>
        </w:rPr>
        <w:t>доли пользователей с транзакциями</w:t>
      </w:r>
      <w:r w:rsidRPr="001B0114">
        <w:rPr>
          <w:lang w:val="ru-RU"/>
        </w:rPr>
        <w:t xml:space="preserve"> (от всех пользователей в сегменте) – чем больше пользователь посещает ресурсы ПЛ «Город» в интернете, тем больше вероятность совершения транзакции (и наоборот).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share_users_with_tran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885E22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avg_tran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Pr="001B0114" w:rsidRDefault="00885E22">
      <w:pPr>
        <w:pStyle w:val="Compact"/>
        <w:numPr>
          <w:ilvl w:val="0"/>
          <w:numId w:val="8"/>
        </w:numPr>
        <w:rPr>
          <w:lang w:val="ru-RU"/>
        </w:rPr>
      </w:pPr>
      <w:r w:rsidRPr="001B0114">
        <w:rPr>
          <w:lang w:val="ru-RU"/>
        </w:rPr>
        <w:t xml:space="preserve">В качестве гипотезы можно предположить наличие корреляции сегментов со </w:t>
      </w:r>
      <w:r w:rsidRPr="001B0114">
        <w:rPr>
          <w:b/>
          <w:lang w:val="ru-RU"/>
        </w:rPr>
        <w:t>ср. кол-вом транзакций</w:t>
      </w:r>
      <w:r w:rsidRPr="001B0114">
        <w:rPr>
          <w:lang w:val="ru-RU"/>
        </w:rPr>
        <w:t xml:space="preserve"> на пользователя (есть тенденция, но не очень явная).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avg_bi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885E22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procen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Pr="001B0114" w:rsidRDefault="00885E22">
      <w:pPr>
        <w:pStyle w:val="Compact"/>
        <w:numPr>
          <w:ilvl w:val="0"/>
          <w:numId w:val="9"/>
        </w:numPr>
        <w:rPr>
          <w:lang w:val="ru-RU"/>
        </w:rPr>
      </w:pPr>
      <w:r w:rsidRPr="001B0114">
        <w:rPr>
          <w:lang w:val="ru-RU"/>
        </w:rPr>
        <w:t xml:space="preserve">Более активные по посещаемости пользователи в целом имеют более высокий </w:t>
      </w:r>
      <w:r w:rsidRPr="001B0114">
        <w:rPr>
          <w:b/>
          <w:lang w:val="ru-RU"/>
        </w:rPr>
        <w:t>уровень в программе</w:t>
      </w:r>
      <w:r w:rsidRPr="001B0114">
        <w:rPr>
          <w:lang w:val="ru-RU"/>
        </w:rPr>
        <w:t>.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level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Pr="001B0114" w:rsidRDefault="00D756B0" w:rsidP="001B0114">
      <w:pPr>
        <w:pStyle w:val="5"/>
      </w:pPr>
      <w:bookmarkStart w:id="12" w:name="section-5"/>
      <w:bookmarkEnd w:id="12"/>
    </w:p>
    <w:p w:rsidR="00D756B0" w:rsidRPr="001B0114" w:rsidRDefault="00885E22">
      <w:pPr>
        <w:pStyle w:val="2"/>
        <w:rPr>
          <w:lang w:val="ru-RU"/>
        </w:rPr>
      </w:pPr>
      <w:bookmarkStart w:id="13" w:name="------"/>
      <w:bookmarkEnd w:id="13"/>
      <w:r w:rsidRPr="001B0114">
        <w:rPr>
          <w:lang w:val="ru-RU"/>
        </w:rPr>
        <w:t>Покупки пользователей в зависимости от категории партнера</w:t>
      </w:r>
    </w:p>
    <w:p w:rsidR="00D756B0" w:rsidRPr="001B0114" w:rsidRDefault="00885E22">
      <w:pPr>
        <w:numPr>
          <w:ilvl w:val="0"/>
          <w:numId w:val="10"/>
        </w:numPr>
        <w:rPr>
          <w:lang w:val="ru-RU"/>
        </w:rPr>
      </w:pPr>
      <w:r w:rsidRPr="001B0114">
        <w:rPr>
          <w:lang w:val="ru-RU"/>
        </w:rPr>
        <w:t xml:space="preserve">По количеству транзакций и сумме покупок в ТОП-3 всех сегментов входит категория </w:t>
      </w:r>
      <w:r w:rsidRPr="001B0114">
        <w:rPr>
          <w:b/>
          <w:lang w:val="ru-RU"/>
        </w:rPr>
        <w:t>«Красота и здоровье»</w:t>
      </w:r>
      <w:r w:rsidRPr="001B0114">
        <w:rPr>
          <w:lang w:val="ru-RU"/>
        </w:rPr>
        <w:t>. Однако у пользователей мобильных приложений такая доля выше, чем у посетителей сайта.</w:t>
      </w:r>
    </w:p>
    <w:p w:rsidR="00D756B0" w:rsidRPr="001B0114" w:rsidRDefault="00885E22">
      <w:pPr>
        <w:numPr>
          <w:ilvl w:val="0"/>
          <w:numId w:val="10"/>
        </w:numPr>
        <w:rPr>
          <w:lang w:val="ru-RU"/>
        </w:rPr>
      </w:pPr>
      <w:r>
        <w:rPr>
          <w:b/>
        </w:rPr>
        <w:t>Admitad</w:t>
      </w:r>
      <w:r w:rsidRPr="001B0114">
        <w:rPr>
          <w:lang w:val="ru-RU"/>
        </w:rPr>
        <w:t xml:space="preserve"> также входит в ТОП-3, но только у тех пользователей, кто посещает онлайн-ресурсы ПЛ «Город».</w:t>
      </w:r>
    </w:p>
    <w:p w:rsidR="00D756B0" w:rsidRPr="001B0114" w:rsidRDefault="00885E22">
      <w:pPr>
        <w:numPr>
          <w:ilvl w:val="0"/>
          <w:numId w:val="10"/>
        </w:numPr>
        <w:rPr>
          <w:lang w:val="ru-RU"/>
        </w:rPr>
      </w:pPr>
      <w:r w:rsidRPr="001B0114">
        <w:rPr>
          <w:lang w:val="ru-RU"/>
        </w:rPr>
        <w:t xml:space="preserve">Категория </w:t>
      </w:r>
      <w:r w:rsidRPr="001B0114">
        <w:rPr>
          <w:b/>
          <w:lang w:val="ru-RU"/>
        </w:rPr>
        <w:t>«Продукты»</w:t>
      </w:r>
      <w:r w:rsidRPr="001B0114">
        <w:rPr>
          <w:lang w:val="ru-RU"/>
        </w:rPr>
        <w:t xml:space="preserve"> привлекает наоборот пользователей, которые чаще используют сайт.</w:t>
      </w:r>
    </w:p>
    <w:p w:rsidR="00D756B0" w:rsidRPr="001B0114" w:rsidRDefault="00885E22">
      <w:pPr>
        <w:numPr>
          <w:ilvl w:val="0"/>
          <w:numId w:val="10"/>
        </w:numPr>
        <w:rPr>
          <w:lang w:val="ru-RU"/>
        </w:rPr>
      </w:pPr>
      <w:r w:rsidRPr="001B0114">
        <w:rPr>
          <w:lang w:val="ru-RU"/>
        </w:rPr>
        <w:t xml:space="preserve">Общая сумма покупок в </w:t>
      </w:r>
      <w:r>
        <w:rPr>
          <w:b/>
        </w:rPr>
        <w:t>Admitad</w:t>
      </w:r>
      <w:r w:rsidRPr="001B0114">
        <w:rPr>
          <w:lang w:val="ru-RU"/>
        </w:rPr>
        <w:t xml:space="preserve"> также выше также у посетителей сайта.</w:t>
      </w:r>
    </w:p>
    <w:p w:rsidR="00D756B0" w:rsidRPr="001B0114" w:rsidRDefault="00885E22">
      <w:pPr>
        <w:numPr>
          <w:ilvl w:val="0"/>
          <w:numId w:val="10"/>
        </w:numPr>
        <w:rPr>
          <w:lang w:val="ru-RU"/>
        </w:rPr>
      </w:pPr>
      <w:r w:rsidRPr="001B0114">
        <w:rPr>
          <w:lang w:val="ru-RU"/>
        </w:rPr>
        <w:t xml:space="preserve">В </w:t>
      </w:r>
      <w:r w:rsidRPr="001B0114">
        <w:rPr>
          <w:b/>
          <w:lang w:val="ru-RU"/>
        </w:rPr>
        <w:t>кафе и рестораны</w:t>
      </w:r>
      <w:r w:rsidRPr="001B0114">
        <w:rPr>
          <w:lang w:val="ru-RU"/>
        </w:rPr>
        <w:t xml:space="preserve"> ходят чаще оффлайн-пользователи, а покупки в категории </w:t>
      </w:r>
      <w:r w:rsidRPr="001B0114">
        <w:rPr>
          <w:b/>
          <w:lang w:val="ru-RU"/>
        </w:rPr>
        <w:t>«Дом, дача и ремонт»</w:t>
      </w:r>
      <w:r w:rsidRPr="001B0114">
        <w:rPr>
          <w:lang w:val="ru-RU"/>
        </w:rPr>
        <w:t xml:space="preserve"> более актуальны для пользователей моб. приложений.</w:t>
      </w:r>
    </w:p>
    <w:p w:rsidR="00D756B0" w:rsidRDefault="00885E2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sum_tran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885E22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havior-segments_files/figure-docx/qt_tran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B0" w:rsidRDefault="00885E22">
      <w:pPr>
        <w:pStyle w:val="2"/>
      </w:pPr>
      <w:bookmarkStart w:id="14" w:name="спасибо"/>
      <w:bookmarkEnd w:id="14"/>
      <w:r>
        <w:t>Спасибо!</w:t>
      </w:r>
    </w:p>
    <w:sectPr w:rsidR="00D756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27D" w:rsidRDefault="0065427D">
      <w:pPr>
        <w:spacing w:after="0"/>
      </w:pPr>
      <w:r>
        <w:separator/>
      </w:r>
    </w:p>
  </w:endnote>
  <w:endnote w:type="continuationSeparator" w:id="0">
    <w:p w:rsidR="0065427D" w:rsidRDefault="00654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27D" w:rsidRDefault="0065427D">
      <w:r>
        <w:separator/>
      </w:r>
    </w:p>
  </w:footnote>
  <w:footnote w:type="continuationSeparator" w:id="0">
    <w:p w:rsidR="0065427D" w:rsidRDefault="0065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455658"/>
    <w:multiLevelType w:val="multilevel"/>
    <w:tmpl w:val="7214DF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C5BBE"/>
    <w:multiLevelType w:val="multilevel"/>
    <w:tmpl w:val="664835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F164B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F24"/>
    <w:rsid w:val="00011C8B"/>
    <w:rsid w:val="001B0114"/>
    <w:rsid w:val="004E29B3"/>
    <w:rsid w:val="00590D07"/>
    <w:rsid w:val="0065427D"/>
    <w:rsid w:val="00696F24"/>
    <w:rsid w:val="00784D58"/>
    <w:rsid w:val="00885E22"/>
    <w:rsid w:val="008D6863"/>
    <w:rsid w:val="00B86B75"/>
    <w:rsid w:val="00BC48D5"/>
    <w:rsid w:val="00C36279"/>
    <w:rsid w:val="00D756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1A08D-8813-4711-9D95-31014BE4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next w:val="2"/>
    <w:link w:val="50"/>
    <w:autoRedefine/>
    <w:uiPriority w:val="9"/>
    <w:unhideWhenUsed/>
    <w:qFormat/>
    <w:rsid w:val="001B0114"/>
    <w:pPr>
      <w:keepLines/>
      <w:pageBreakBefore/>
      <w:spacing w:after="0"/>
      <w:outlineLvl w:val="4"/>
    </w:pPr>
    <w:rPr>
      <w:rFonts w:asciiTheme="majorHAnsi" w:eastAsiaTheme="majorEastAsia" w:hAnsiTheme="majorHAnsi" w:cstheme="majorBidi"/>
      <w:b/>
      <w:i/>
      <w:iCs/>
      <w:color w:val="FFFFFF" w:themeColor="background1"/>
      <w:sz w:val="1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50">
    <w:name w:val="Заголовок 5 Знак"/>
    <w:basedOn w:val="a1"/>
    <w:link w:val="5"/>
    <w:uiPriority w:val="9"/>
    <w:rsid w:val="001B0114"/>
    <w:rPr>
      <w:rFonts w:asciiTheme="majorHAnsi" w:eastAsiaTheme="majorEastAsia" w:hAnsiTheme="majorHAnsi" w:cstheme="majorBidi"/>
      <w:b/>
      <w:i/>
      <w:iCs/>
      <w:color w:val="FFFFFF" w:themeColor="background1"/>
      <w:sz w:val="16"/>
    </w:rPr>
  </w:style>
  <w:style w:type="character" w:customStyle="1" w:styleId="a4">
    <w:name w:val="Основной текст Знак"/>
    <w:basedOn w:val="a1"/>
    <w:link w:val="a0"/>
    <w:rsid w:val="001B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-1\Documents\GitHub\loyalty_program_Gorod\behavior-seg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behavior-segments</Template>
  <TotalTime>1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Сегменты пользователей по посещаемости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Сегменты пользователей по посещаемости</dc:title>
  <dc:creator>NK-1</dc:creator>
  <cp:lastModifiedBy>NK-1</cp:lastModifiedBy>
  <cp:revision>1</cp:revision>
  <dcterms:created xsi:type="dcterms:W3CDTF">2018-09-28T16:13:00Z</dcterms:created>
  <dcterms:modified xsi:type="dcterms:W3CDTF">2018-09-28T16:14:00Z</dcterms:modified>
</cp:coreProperties>
</file>